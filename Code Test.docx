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7670" w:rsidRDefault="00CC1269" w:rsidP="00FB08EA">
      <w:pPr>
        <w:spacing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Code </w:t>
      </w:r>
      <w:r w:rsidR="00CD6467">
        <w:rPr>
          <w:rFonts w:ascii="Arial" w:hAnsi="Arial" w:cs="Arial"/>
          <w:b/>
          <w:bCs/>
          <w:sz w:val="20"/>
          <w:szCs w:val="20"/>
        </w:rPr>
        <w:t>Test</w:t>
      </w:r>
    </w:p>
    <w:p w:rsidR="004931EA" w:rsidRPr="003605EE" w:rsidRDefault="004931EA" w:rsidP="00FB08EA">
      <w:pPr>
        <w:pBdr>
          <w:bottom w:val="single" w:sz="6" w:space="1" w:color="auto"/>
        </w:pBdr>
        <w:spacing w:line="276" w:lineRule="auto"/>
        <w:rPr>
          <w:rFonts w:ascii="Arial" w:hAnsi="Arial" w:cs="Arial"/>
          <w:sz w:val="20"/>
          <w:szCs w:val="20"/>
        </w:rPr>
      </w:pPr>
    </w:p>
    <w:p w:rsidR="005F332A" w:rsidRDefault="005F332A" w:rsidP="005F332A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883"/>
      </w:tblGrid>
      <w:tr w:rsidR="00CD6467" w:rsidRPr="003605EE" w:rsidTr="00CD6467">
        <w:tc>
          <w:tcPr>
            <w:tcW w:w="2127" w:type="dxa"/>
          </w:tcPr>
          <w:p w:rsidR="00CD6467" w:rsidRPr="00BA09EA" w:rsidRDefault="00CD6467" w:rsidP="00A8057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A09EA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  <w:p w:rsidR="00CD6467" w:rsidRPr="00BA09EA" w:rsidRDefault="00CD6467" w:rsidP="00A8057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883" w:type="dxa"/>
          </w:tcPr>
          <w:p w:rsidR="00CD6467" w:rsidRPr="002A68F6" w:rsidRDefault="00240C72" w:rsidP="00A805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Frontend (Vue.js)</w:t>
            </w:r>
            <w:r w:rsidR="00240BCD">
              <w:rPr>
                <w:rFonts w:ascii="Arial" w:hAnsi="Arial" w:cs="Arial"/>
                <w:sz w:val="20"/>
                <w:szCs w:val="20"/>
              </w:rPr>
              <w:t xml:space="preserve"> Developer</w:t>
            </w:r>
            <w:r w:rsidR="00CD6467" w:rsidRPr="002A68F6"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CD6467" w:rsidRPr="003605EE" w:rsidRDefault="00CD6467" w:rsidP="00A805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6467" w:rsidRPr="003605EE" w:rsidTr="00CD6467">
        <w:tc>
          <w:tcPr>
            <w:tcW w:w="2127" w:type="dxa"/>
          </w:tcPr>
          <w:p w:rsidR="00CD6467" w:rsidRPr="00BA09EA" w:rsidRDefault="00CD6467" w:rsidP="00A8057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A09EA">
              <w:rPr>
                <w:rFonts w:ascii="Arial" w:hAnsi="Arial" w:cs="Arial"/>
                <w:b/>
                <w:bCs/>
                <w:sz w:val="20"/>
                <w:szCs w:val="20"/>
              </w:rPr>
              <w:t>Department</w:t>
            </w:r>
          </w:p>
          <w:p w:rsidR="00CD6467" w:rsidRPr="00BA09EA" w:rsidRDefault="00CD6467" w:rsidP="00A8057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883" w:type="dxa"/>
          </w:tcPr>
          <w:p w:rsidR="00CD6467" w:rsidRPr="003605EE" w:rsidRDefault="00CD6467" w:rsidP="00A80579">
            <w:pPr>
              <w:rPr>
                <w:rFonts w:ascii="Arial" w:hAnsi="Arial" w:cs="Arial"/>
                <w:sz w:val="20"/>
                <w:szCs w:val="20"/>
              </w:rPr>
            </w:pPr>
            <w:r w:rsidRPr="003605EE">
              <w:rPr>
                <w:rFonts w:ascii="Arial" w:hAnsi="Arial" w:cs="Arial"/>
                <w:sz w:val="20"/>
                <w:szCs w:val="20"/>
              </w:rPr>
              <w:t>Core Development</w:t>
            </w:r>
          </w:p>
        </w:tc>
      </w:tr>
      <w:tr w:rsidR="00CD6467" w:rsidRPr="003605EE" w:rsidTr="00CD6467">
        <w:tc>
          <w:tcPr>
            <w:tcW w:w="2127" w:type="dxa"/>
          </w:tcPr>
          <w:p w:rsidR="00CD6467" w:rsidRPr="00BA09EA" w:rsidRDefault="00CD6467" w:rsidP="00A8057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A09EA">
              <w:rPr>
                <w:rFonts w:ascii="Arial" w:hAnsi="Arial" w:cs="Arial"/>
                <w:b/>
                <w:bCs/>
                <w:sz w:val="20"/>
                <w:szCs w:val="20"/>
              </w:rPr>
              <w:t>Reports to</w:t>
            </w:r>
          </w:p>
          <w:p w:rsidR="00CD6467" w:rsidRPr="00BA09EA" w:rsidRDefault="00CD6467" w:rsidP="00A8057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883" w:type="dxa"/>
          </w:tcPr>
          <w:p w:rsidR="00CD6467" w:rsidRPr="003605EE" w:rsidRDefault="00CD6467" w:rsidP="00A80579">
            <w:pPr>
              <w:rPr>
                <w:rFonts w:ascii="Arial" w:hAnsi="Arial" w:cs="Arial"/>
                <w:sz w:val="20"/>
                <w:szCs w:val="20"/>
              </w:rPr>
            </w:pPr>
            <w:r w:rsidRPr="003605EE">
              <w:rPr>
                <w:rFonts w:ascii="Arial" w:hAnsi="Arial" w:cs="Arial"/>
                <w:sz w:val="20"/>
                <w:szCs w:val="20"/>
              </w:rPr>
              <w:t>Head of Software Development</w:t>
            </w:r>
          </w:p>
        </w:tc>
      </w:tr>
      <w:tr w:rsidR="00CD6467" w:rsidRPr="003605EE" w:rsidTr="00CD6467">
        <w:tc>
          <w:tcPr>
            <w:tcW w:w="2127" w:type="dxa"/>
          </w:tcPr>
          <w:p w:rsidR="00CD6467" w:rsidRPr="00BA09EA" w:rsidRDefault="00CD6467" w:rsidP="00A8057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Time Allocation</w:t>
            </w:r>
          </w:p>
        </w:tc>
        <w:tc>
          <w:tcPr>
            <w:tcW w:w="6883" w:type="dxa"/>
          </w:tcPr>
          <w:p w:rsidR="00CD6467" w:rsidRPr="003605EE" w:rsidRDefault="00CD6467" w:rsidP="00A805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days</w:t>
            </w:r>
          </w:p>
        </w:tc>
      </w:tr>
    </w:tbl>
    <w:p w:rsidR="00CD6467" w:rsidRDefault="00CD6467" w:rsidP="005F332A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CD6467" w:rsidRDefault="00CD6467" w:rsidP="005F332A">
      <w:pPr>
        <w:pBdr>
          <w:bottom w:val="single" w:sz="6" w:space="1" w:color="auto"/>
        </w:pBd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CD6467" w:rsidRDefault="00CD6467" w:rsidP="005F332A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5F332A" w:rsidRDefault="00CC1269" w:rsidP="00CD6467">
      <w:pPr>
        <w:spacing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Overview</w:t>
      </w:r>
    </w:p>
    <w:p w:rsidR="00CC1269" w:rsidRDefault="00CC1269" w:rsidP="005F332A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C1269" w:rsidRDefault="00CC1269" w:rsidP="00CD6467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purpose of this</w:t>
      </w:r>
      <w:r w:rsidR="00CD6467">
        <w:rPr>
          <w:rFonts w:ascii="Arial" w:hAnsi="Arial" w:cs="Arial"/>
          <w:sz w:val="20"/>
          <w:szCs w:val="20"/>
        </w:rPr>
        <w:t xml:space="preserve"> code</w:t>
      </w:r>
      <w:r>
        <w:rPr>
          <w:rFonts w:ascii="Arial" w:hAnsi="Arial" w:cs="Arial"/>
          <w:sz w:val="20"/>
          <w:szCs w:val="20"/>
        </w:rPr>
        <w:t xml:space="preserve"> test is to help us understand your</w:t>
      </w:r>
      <w:r w:rsidR="00CD6467">
        <w:rPr>
          <w:rFonts w:ascii="Arial" w:hAnsi="Arial" w:cs="Arial"/>
          <w:sz w:val="20"/>
          <w:szCs w:val="20"/>
        </w:rPr>
        <w:t xml:space="preserve"> style of coding,</w:t>
      </w:r>
      <w:r>
        <w:rPr>
          <w:rFonts w:ascii="Arial" w:hAnsi="Arial" w:cs="Arial"/>
          <w:sz w:val="20"/>
          <w:szCs w:val="20"/>
        </w:rPr>
        <w:t xml:space="preserve"> technical proficiency</w:t>
      </w:r>
      <w:r w:rsidR="00CD6467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decision-making process.</w:t>
      </w:r>
    </w:p>
    <w:p w:rsidR="00240BCD" w:rsidRDefault="00240BCD" w:rsidP="00CD64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240BCD" w:rsidRDefault="00240BCD" w:rsidP="00CD6467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40BCD">
        <w:rPr>
          <w:rFonts w:ascii="Arial" w:hAnsi="Arial" w:cs="Arial"/>
          <w:sz w:val="20"/>
          <w:szCs w:val="20"/>
        </w:rPr>
        <w:t>We are looking at how you approach a problem and how closely you can follow a specification. Remember to show off your ability to write readable code that is maintainable and scalable.</w:t>
      </w:r>
    </w:p>
    <w:p w:rsidR="00CD6467" w:rsidRDefault="00CD6467" w:rsidP="00CD646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CD6467" w:rsidRDefault="00CD6467" w:rsidP="00CD6467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you struggle with understanding the requirements, please forward your questions to your recruiter, so that we can assist you.</w:t>
      </w:r>
    </w:p>
    <w:p w:rsidR="00CD6467" w:rsidRDefault="00CD6467" w:rsidP="00CD6467">
      <w:pPr>
        <w:pBdr>
          <w:bottom w:val="single" w:sz="6" w:space="1" w:color="auto"/>
        </w:pBd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BD75CB" w:rsidRDefault="00BD75CB" w:rsidP="005F332A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CC1269" w:rsidRDefault="00CC1269" w:rsidP="00CD6467">
      <w:pPr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5D6CF4">
        <w:rPr>
          <w:rFonts w:ascii="Arial" w:hAnsi="Arial" w:cs="Arial"/>
          <w:b/>
          <w:bCs/>
          <w:sz w:val="20"/>
          <w:szCs w:val="20"/>
        </w:rPr>
        <w:t>Requirements</w:t>
      </w:r>
    </w:p>
    <w:p w:rsidR="00CC1269" w:rsidRDefault="00CC1269" w:rsidP="005F332A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2106B0" w:rsidRDefault="002106B0" w:rsidP="00240BC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 are required to build a simple Vue.js SPA that allows users to watch videos. You will need to develop two pages; Home page and Video page.</w:t>
      </w:r>
    </w:p>
    <w:p w:rsidR="002106B0" w:rsidRDefault="002106B0" w:rsidP="00240BCD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2106B0" w:rsidRPr="002106B0" w:rsidRDefault="002106B0" w:rsidP="002106B0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106B0">
        <w:rPr>
          <w:rFonts w:ascii="Arial" w:hAnsi="Arial" w:cs="Arial"/>
          <w:b/>
          <w:bCs/>
          <w:sz w:val="20"/>
          <w:szCs w:val="20"/>
        </w:rPr>
        <w:t>Home Page</w:t>
      </w:r>
    </w:p>
    <w:p w:rsidR="002106B0" w:rsidRDefault="002106B0" w:rsidP="002106B0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106B0">
        <w:rPr>
          <w:rFonts w:ascii="Arial" w:hAnsi="Arial" w:cs="Arial"/>
          <w:sz w:val="20"/>
          <w:szCs w:val="20"/>
        </w:rPr>
        <w:t xml:space="preserve">The home page must have a horizontal carousel displaying thumbnails of video content retrieved from the provided API endpoint. </w:t>
      </w:r>
    </w:p>
    <w:p w:rsidR="002106B0" w:rsidRPr="002106B0" w:rsidRDefault="002106B0" w:rsidP="002106B0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106B0">
        <w:rPr>
          <w:rFonts w:ascii="Arial" w:hAnsi="Arial" w:cs="Arial"/>
          <w:sz w:val="20"/>
          <w:szCs w:val="20"/>
        </w:rPr>
        <w:t>User selects a thumbnail and is redirected to the video page</w:t>
      </w:r>
      <w:r>
        <w:rPr>
          <w:rFonts w:ascii="Arial" w:hAnsi="Arial" w:cs="Arial"/>
          <w:sz w:val="20"/>
          <w:szCs w:val="20"/>
        </w:rPr>
        <w:t xml:space="preserve"> (you must use Vue Router).</w:t>
      </w:r>
    </w:p>
    <w:p w:rsidR="002106B0" w:rsidRDefault="002106B0" w:rsidP="002106B0">
      <w:pPr>
        <w:pStyle w:val="ListParagraph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2106B0" w:rsidRPr="002106B0" w:rsidRDefault="002106B0" w:rsidP="002106B0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106B0">
        <w:rPr>
          <w:rFonts w:ascii="Arial" w:hAnsi="Arial" w:cs="Arial"/>
          <w:b/>
          <w:bCs/>
          <w:sz w:val="20"/>
          <w:szCs w:val="20"/>
        </w:rPr>
        <w:t>Video Page</w:t>
      </w:r>
    </w:p>
    <w:p w:rsidR="002106B0" w:rsidRDefault="002106B0" w:rsidP="00240BCD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106B0">
        <w:rPr>
          <w:rFonts w:ascii="Arial" w:hAnsi="Arial" w:cs="Arial"/>
          <w:sz w:val="20"/>
          <w:szCs w:val="20"/>
        </w:rPr>
        <w:t xml:space="preserve">The video page </w:t>
      </w:r>
      <w:r>
        <w:rPr>
          <w:rFonts w:ascii="Arial" w:hAnsi="Arial" w:cs="Arial"/>
          <w:sz w:val="20"/>
          <w:szCs w:val="20"/>
        </w:rPr>
        <w:t xml:space="preserve">will display the title and poster with a Play button. </w:t>
      </w:r>
    </w:p>
    <w:p w:rsidR="00240BCD" w:rsidRDefault="002106B0" w:rsidP="00240BCD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the user clicks on the Play button, the poster changes to the video player and plays</w:t>
      </w:r>
      <w:r w:rsidR="00EF387E">
        <w:rPr>
          <w:rFonts w:ascii="Arial" w:hAnsi="Arial" w:cs="Arial"/>
          <w:sz w:val="20"/>
          <w:szCs w:val="20"/>
        </w:rPr>
        <w:t xml:space="preserve"> the video. (You can use any video.js as your video player library)</w:t>
      </w:r>
    </w:p>
    <w:p w:rsidR="002106B0" w:rsidRPr="002106B0" w:rsidRDefault="002106B0" w:rsidP="002106B0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1C6BB9" w:rsidRPr="006F0915" w:rsidRDefault="006F0915" w:rsidP="00240BCD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6F0915">
        <w:rPr>
          <w:rFonts w:ascii="Arial" w:hAnsi="Arial" w:cs="Arial"/>
          <w:b/>
          <w:bCs/>
          <w:sz w:val="20"/>
          <w:szCs w:val="20"/>
        </w:rPr>
        <w:t>The following requirements for UI Components</w:t>
      </w:r>
    </w:p>
    <w:p w:rsidR="006F0915" w:rsidRDefault="006F0915" w:rsidP="00240BCD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1C6BB9" w:rsidRDefault="001C6BB9" w:rsidP="001C6BB9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Horizontal Carousel</w:t>
      </w:r>
    </w:p>
    <w:p w:rsidR="006F0915" w:rsidRPr="006F0915" w:rsidRDefault="006F0915" w:rsidP="006F0915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Video player</w:t>
      </w:r>
    </w:p>
    <w:p w:rsidR="00286E78" w:rsidRDefault="00286E78" w:rsidP="00286E78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286E78" w:rsidRPr="00286E78" w:rsidRDefault="00286E78" w:rsidP="00286E78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86E78">
        <w:rPr>
          <w:rFonts w:ascii="Arial" w:hAnsi="Arial" w:cs="Arial"/>
          <w:b/>
          <w:bCs/>
          <w:sz w:val="20"/>
          <w:szCs w:val="20"/>
        </w:rPr>
        <w:t>The following requirements for the Video player Component</w:t>
      </w:r>
    </w:p>
    <w:p w:rsidR="00286E78" w:rsidRDefault="00286E78" w:rsidP="00286E78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286E78" w:rsidRDefault="00286E78" w:rsidP="00286E78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 use video.js as the video player library.</w:t>
      </w:r>
    </w:p>
    <w:p w:rsidR="00286E78" w:rsidRPr="00203731" w:rsidRDefault="00286E78" w:rsidP="00203731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Custom Play/Pause button for video player.</w:t>
      </w:r>
    </w:p>
    <w:p w:rsidR="006F0915" w:rsidRDefault="006F0915" w:rsidP="001C6BB9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1C6BB9" w:rsidRPr="006F0915" w:rsidRDefault="006F0915" w:rsidP="001C6BB9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6F0915">
        <w:rPr>
          <w:rFonts w:ascii="Arial" w:hAnsi="Arial" w:cs="Arial"/>
          <w:b/>
          <w:bCs/>
          <w:sz w:val="20"/>
          <w:szCs w:val="20"/>
        </w:rPr>
        <w:lastRenderedPageBreak/>
        <w:t xml:space="preserve">The following requirements for </w:t>
      </w:r>
      <w:r w:rsidR="001C6BB9" w:rsidRPr="006F0915">
        <w:rPr>
          <w:rFonts w:ascii="Arial" w:hAnsi="Arial" w:cs="Arial"/>
          <w:b/>
          <w:bCs/>
          <w:sz w:val="20"/>
          <w:szCs w:val="20"/>
        </w:rPr>
        <w:t>UI Behaviour</w:t>
      </w:r>
    </w:p>
    <w:p w:rsidR="001C6BB9" w:rsidRDefault="001C6BB9" w:rsidP="001C6BB9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203731" w:rsidRPr="002106B0" w:rsidRDefault="006F0915" w:rsidP="002106B0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F0915">
        <w:rPr>
          <w:rFonts w:ascii="Arial" w:hAnsi="Arial" w:cs="Arial"/>
          <w:sz w:val="20"/>
          <w:szCs w:val="20"/>
        </w:rPr>
        <w:t>Play/Pause button icon should change with the video state</w:t>
      </w:r>
    </w:p>
    <w:p w:rsidR="006F0915" w:rsidRDefault="006F0915" w:rsidP="006F0915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6F0915" w:rsidRPr="006F0915" w:rsidRDefault="006F0915" w:rsidP="006F0915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6F0915">
        <w:rPr>
          <w:rFonts w:ascii="Arial" w:hAnsi="Arial" w:cs="Arial"/>
          <w:b/>
          <w:bCs/>
          <w:sz w:val="20"/>
          <w:szCs w:val="20"/>
        </w:rPr>
        <w:t>The following requirements for UI Styling</w:t>
      </w:r>
    </w:p>
    <w:p w:rsidR="006F0915" w:rsidRDefault="006F0915" w:rsidP="006F0915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6F0915" w:rsidRDefault="006F0915" w:rsidP="006F0915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Thumbnail</w:t>
      </w:r>
    </w:p>
    <w:p w:rsidR="006F0915" w:rsidRDefault="006F0915" w:rsidP="006F0915">
      <w:pPr>
        <w:pStyle w:val="ListParagraph"/>
        <w:numPr>
          <w:ilvl w:val="1"/>
          <w:numId w:val="3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height:  600px</w:t>
      </w:r>
    </w:p>
    <w:p w:rsidR="006F0915" w:rsidRDefault="006F0915" w:rsidP="006F0915">
      <w:pPr>
        <w:pStyle w:val="ListParagraph"/>
        <w:numPr>
          <w:ilvl w:val="1"/>
          <w:numId w:val="3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margin: 40px</w:t>
      </w:r>
    </w:p>
    <w:p w:rsidR="006F0915" w:rsidRDefault="006F0915" w:rsidP="006F0915">
      <w:pPr>
        <w:pStyle w:val="ListParagraph"/>
        <w:numPr>
          <w:ilvl w:val="1"/>
          <w:numId w:val="3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Focus style: </w:t>
      </w:r>
      <w:r w:rsidRPr="006F0915">
        <w:rPr>
          <w:rFonts w:ascii="Arial" w:hAnsi="Arial" w:cs="Arial"/>
          <w:sz w:val="20"/>
          <w:szCs w:val="20"/>
        </w:rPr>
        <w:t>2px border #FFD700</w:t>
      </w:r>
    </w:p>
    <w:p w:rsidR="006F0915" w:rsidRDefault="006F0915" w:rsidP="006F0915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Play/Pause button</w:t>
      </w:r>
    </w:p>
    <w:p w:rsidR="00286E78" w:rsidRPr="00286E78" w:rsidRDefault="006F0915" w:rsidP="00286E78">
      <w:pPr>
        <w:pStyle w:val="ListParagraph"/>
        <w:numPr>
          <w:ilvl w:val="1"/>
          <w:numId w:val="3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Focuse</w:t>
      </w:r>
      <w:proofErr w:type="spellEnd"/>
      <w:r>
        <w:rPr>
          <w:rFonts w:ascii="Arial" w:hAnsi="Arial" w:cs="Arial"/>
          <w:sz w:val="20"/>
          <w:szCs w:val="20"/>
        </w:rPr>
        <w:t xml:space="preserve"> style: </w:t>
      </w:r>
      <w:r w:rsidRPr="006F0915">
        <w:rPr>
          <w:rFonts w:ascii="Arial" w:hAnsi="Arial" w:cs="Arial"/>
          <w:sz w:val="20"/>
          <w:szCs w:val="20"/>
        </w:rPr>
        <w:t>Background #FFD700</w:t>
      </w:r>
    </w:p>
    <w:p w:rsidR="006F0915" w:rsidRPr="006F0915" w:rsidRDefault="006F0915" w:rsidP="006F0915">
      <w:pPr>
        <w:pStyle w:val="ListParagraph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01298F" w:rsidRPr="006F0915" w:rsidRDefault="0001298F" w:rsidP="0001298F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Unit Tests</w:t>
      </w:r>
    </w:p>
    <w:p w:rsidR="0001298F" w:rsidRDefault="0001298F" w:rsidP="0001298F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6F0915" w:rsidRPr="005C4E87" w:rsidRDefault="0001298F" w:rsidP="005C4E87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Please provide some unit tests (e.g. Jest). You </w:t>
      </w:r>
      <w:r w:rsidR="005C4E87">
        <w:rPr>
          <w:rFonts w:ascii="Arial" w:hAnsi="Arial" w:cs="Arial"/>
          <w:sz w:val="20"/>
          <w:szCs w:val="20"/>
        </w:rPr>
        <w:t>need to have 100% coverage of the application.</w:t>
      </w:r>
    </w:p>
    <w:p w:rsidR="0001298F" w:rsidRDefault="0001298F" w:rsidP="006F0915">
      <w:pPr>
        <w:pBdr>
          <w:bottom w:val="single" w:sz="6" w:space="1" w:color="auto"/>
        </w:pBd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01298F" w:rsidRDefault="0001298F" w:rsidP="006F0915">
      <w:pPr>
        <w:pBdr>
          <w:bottom w:val="single" w:sz="6" w:space="1" w:color="auto"/>
        </w:pBd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6F0915" w:rsidRDefault="006F0915" w:rsidP="006F0915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6F0915" w:rsidRPr="00033F1C" w:rsidRDefault="006F0915" w:rsidP="006F0915">
      <w:pPr>
        <w:spacing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Available resources</w:t>
      </w:r>
    </w:p>
    <w:p w:rsidR="006F0915" w:rsidRPr="006F0915" w:rsidRDefault="006F0915" w:rsidP="006F0915">
      <w:pPr>
        <w:spacing w:line="276" w:lineRule="auto"/>
        <w:rPr>
          <w:rFonts w:ascii="Arial" w:hAnsi="Arial" w:cs="Arial"/>
          <w:sz w:val="20"/>
          <w:szCs w:val="20"/>
        </w:rPr>
      </w:pPr>
    </w:p>
    <w:p w:rsidR="006F0915" w:rsidRPr="006F0915" w:rsidRDefault="006F0915" w:rsidP="006F0915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F0915">
        <w:rPr>
          <w:rFonts w:ascii="Arial" w:hAnsi="Arial" w:cs="Arial"/>
          <w:sz w:val="20"/>
          <w:szCs w:val="20"/>
        </w:rPr>
        <w:t>API endpoint</w:t>
      </w:r>
      <w:r>
        <w:rPr>
          <w:rFonts w:ascii="Arial" w:hAnsi="Arial" w:cs="Arial"/>
          <w:sz w:val="20"/>
          <w:szCs w:val="20"/>
        </w:rPr>
        <w:t xml:space="preserve">: </w:t>
      </w:r>
      <w:hyperlink r:id="rId7" w:history="1">
        <w:r w:rsidRPr="006F0915">
          <w:rPr>
            <w:rStyle w:val="Hyperlink"/>
            <w:rFonts w:ascii="Arial" w:hAnsi="Arial" w:cs="Arial"/>
            <w:sz w:val="20"/>
            <w:szCs w:val="20"/>
          </w:rPr>
          <w:t>http://hybridtv.ss7.tv/techtest/movies.json</w:t>
        </w:r>
      </w:hyperlink>
    </w:p>
    <w:p w:rsidR="001C6BB9" w:rsidRDefault="006F0915" w:rsidP="006F0915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Icons</w:t>
      </w:r>
    </w:p>
    <w:p w:rsidR="006F0915" w:rsidRPr="006F0915" w:rsidRDefault="006F0915" w:rsidP="006F0915">
      <w:pPr>
        <w:pStyle w:val="ListParagraph"/>
        <w:numPr>
          <w:ilvl w:val="1"/>
          <w:numId w:val="3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Play button: </w:t>
      </w:r>
      <w:hyperlink r:id="rId8" w:history="1">
        <w:r w:rsidRPr="006F0915">
          <w:rPr>
            <w:rStyle w:val="Hyperlink"/>
            <w:rFonts w:ascii="Arial" w:hAnsi="Arial" w:cs="Arial"/>
            <w:sz w:val="20"/>
            <w:szCs w:val="20"/>
          </w:rPr>
          <w:t>http://hybridtv.ss7.tv/techtest/assets/icons/btn-play.png</w:t>
        </w:r>
      </w:hyperlink>
    </w:p>
    <w:p w:rsidR="006F0915" w:rsidRPr="006F0915" w:rsidRDefault="006F0915" w:rsidP="006F0915">
      <w:pPr>
        <w:pStyle w:val="ListParagraph"/>
        <w:numPr>
          <w:ilvl w:val="1"/>
          <w:numId w:val="3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Pause button: </w:t>
      </w:r>
      <w:hyperlink r:id="rId9" w:history="1">
        <w:r w:rsidRPr="006F0915">
          <w:rPr>
            <w:rStyle w:val="Hyperlink"/>
            <w:rFonts w:ascii="Arial" w:hAnsi="Arial" w:cs="Arial"/>
            <w:sz w:val="20"/>
            <w:szCs w:val="20"/>
          </w:rPr>
          <w:t>http://hybridtv.ss7.tv/techtest/assets/icons/btn-pause.png</w:t>
        </w:r>
      </w:hyperlink>
    </w:p>
    <w:p w:rsidR="00033F1C" w:rsidRDefault="00033F1C" w:rsidP="005F332A">
      <w:pPr>
        <w:pBdr>
          <w:bottom w:val="single" w:sz="6" w:space="1" w:color="auto"/>
        </w:pBd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033F1C" w:rsidRDefault="00033F1C" w:rsidP="005F332A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033F1C" w:rsidRPr="00033F1C" w:rsidRDefault="00AB2201" w:rsidP="00033F1C">
      <w:pPr>
        <w:spacing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AB2201">
        <w:rPr>
          <w:rFonts w:ascii="Arial" w:hAnsi="Arial" w:cs="Arial"/>
          <w:b/>
          <w:bCs/>
          <w:sz w:val="20"/>
          <w:szCs w:val="20"/>
        </w:rPr>
        <w:t>Submission rules</w:t>
      </w:r>
    </w:p>
    <w:p w:rsidR="00033F1C" w:rsidRDefault="00033F1C" w:rsidP="00AB2201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AB2201" w:rsidRDefault="00AB2201" w:rsidP="00AB2201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 will have</w:t>
      </w:r>
      <w:r w:rsidR="006F0915">
        <w:rPr>
          <w:rFonts w:ascii="Arial" w:hAnsi="Arial" w:cs="Arial"/>
          <w:sz w:val="20"/>
          <w:szCs w:val="20"/>
        </w:rPr>
        <w:t xml:space="preserve"> max</w:t>
      </w:r>
      <w:r>
        <w:rPr>
          <w:rFonts w:ascii="Arial" w:hAnsi="Arial" w:cs="Arial"/>
          <w:sz w:val="20"/>
          <w:szCs w:val="20"/>
        </w:rPr>
        <w:t xml:space="preserve"> two days to complete the code challenge.</w:t>
      </w:r>
    </w:p>
    <w:p w:rsidR="00AB2201" w:rsidRDefault="00AB2201" w:rsidP="00AB2201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Please have your code in a public repository either on GitHub or </w:t>
      </w:r>
      <w:proofErr w:type="spellStart"/>
      <w:r>
        <w:rPr>
          <w:rFonts w:ascii="Arial" w:hAnsi="Arial" w:cs="Arial"/>
          <w:sz w:val="20"/>
          <w:szCs w:val="20"/>
        </w:rPr>
        <w:t>BitBucket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033F1C" w:rsidRDefault="00033F1C" w:rsidP="00AB2201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Please provide a readme file to explain how to setup your application.</w:t>
      </w:r>
    </w:p>
    <w:p w:rsidR="00CC1269" w:rsidRPr="00033F1C" w:rsidRDefault="00AB2201" w:rsidP="00AB2201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Once completed, please send your repo </w:t>
      </w:r>
      <w:proofErr w:type="spellStart"/>
      <w:r>
        <w:rPr>
          <w:rFonts w:ascii="Arial" w:hAnsi="Arial" w:cs="Arial"/>
          <w:sz w:val="20"/>
          <w:szCs w:val="20"/>
        </w:rPr>
        <w:t>url</w:t>
      </w:r>
      <w:proofErr w:type="spellEnd"/>
      <w:r>
        <w:rPr>
          <w:rFonts w:ascii="Arial" w:hAnsi="Arial" w:cs="Arial"/>
          <w:sz w:val="20"/>
          <w:szCs w:val="20"/>
        </w:rPr>
        <w:t xml:space="preserve"> for review.</w:t>
      </w:r>
    </w:p>
    <w:sectPr w:rsidR="00CC1269" w:rsidRPr="00033F1C" w:rsidSect="00295303">
      <w:headerReference w:type="default" r:id="rId10"/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A19E2" w:rsidRDefault="009A19E2" w:rsidP="00396BAE">
      <w:r>
        <w:separator/>
      </w:r>
    </w:p>
  </w:endnote>
  <w:endnote w:type="continuationSeparator" w:id="0">
    <w:p w:rsidR="009A19E2" w:rsidRDefault="009A19E2" w:rsidP="00396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219532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396BAE" w:rsidRDefault="00396BAE" w:rsidP="00BF3C5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396BAE" w:rsidRDefault="00396BAE" w:rsidP="00396BA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427710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F3C53" w:rsidRDefault="00BF3C53" w:rsidP="00B05EB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396BAE" w:rsidRDefault="00396BAE" w:rsidP="00396BA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A19E2" w:rsidRDefault="009A19E2" w:rsidP="00396BAE">
      <w:r>
        <w:separator/>
      </w:r>
    </w:p>
  </w:footnote>
  <w:footnote w:type="continuationSeparator" w:id="0">
    <w:p w:rsidR="009A19E2" w:rsidRDefault="009A19E2" w:rsidP="00396B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A09EA" w:rsidRDefault="00BA09EA" w:rsidP="00257670">
    <w:pPr>
      <w:pStyle w:val="Header"/>
      <w:jc w:val="right"/>
    </w:pPr>
    <w:r w:rsidRPr="00BA09EA">
      <w:rPr>
        <w:rFonts w:ascii="Times New Roman" w:eastAsia="Times New Roman" w:hAnsi="Times New Roman" w:cs="Times New Roman"/>
        <w:lang w:eastAsia="en-GB"/>
      </w:rPr>
      <w:fldChar w:fldCharType="begin"/>
    </w:r>
    <w:r w:rsidRPr="00BA09EA">
      <w:rPr>
        <w:rFonts w:ascii="Times New Roman" w:eastAsia="Times New Roman" w:hAnsi="Times New Roman" w:cs="Times New Roman"/>
        <w:lang w:eastAsia="en-GB"/>
      </w:rPr>
      <w:instrText xml:space="preserve"> INCLUDEPICTURE "http://c93fea60bb98e121740fc38ff31162a8.s3.amazonaws.com/wp-content/uploads/2014/10/simplestream.png" \* MERGEFORMATINET </w:instrText>
    </w:r>
    <w:r w:rsidRPr="00BA09EA">
      <w:rPr>
        <w:rFonts w:ascii="Times New Roman" w:eastAsia="Times New Roman" w:hAnsi="Times New Roman" w:cs="Times New Roman"/>
        <w:lang w:eastAsia="en-GB"/>
      </w:rPr>
      <w:fldChar w:fldCharType="separate"/>
    </w:r>
    <w:r w:rsidRPr="00BA09EA">
      <w:rPr>
        <w:rFonts w:ascii="Times New Roman" w:eastAsia="Times New Roman" w:hAnsi="Times New Roman" w:cs="Times New Roman"/>
        <w:noProof/>
        <w:lang w:eastAsia="en-GB"/>
      </w:rPr>
      <w:drawing>
        <wp:inline distT="0" distB="0" distL="0" distR="0" wp14:anchorId="726D53C9" wp14:editId="67343835">
          <wp:extent cx="914400" cy="914400"/>
          <wp:effectExtent l="0" t="0" r="0" b="0"/>
          <wp:docPr id="2" name="Picture 2" descr="Image result for simplestrea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simplestream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7840" cy="927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A09EA">
      <w:rPr>
        <w:rFonts w:ascii="Times New Roman" w:eastAsia="Times New Roman" w:hAnsi="Times New Roman" w:cs="Times New Roman"/>
        <w:lang w:eastAsia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172D8"/>
    <w:multiLevelType w:val="hybridMultilevel"/>
    <w:tmpl w:val="9200AC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86F1B"/>
    <w:multiLevelType w:val="multilevel"/>
    <w:tmpl w:val="60E4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2526C"/>
    <w:multiLevelType w:val="hybridMultilevel"/>
    <w:tmpl w:val="6944F50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A7CB1"/>
    <w:multiLevelType w:val="multilevel"/>
    <w:tmpl w:val="EDE6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327CB"/>
    <w:multiLevelType w:val="hybridMultilevel"/>
    <w:tmpl w:val="8882735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777CE"/>
    <w:multiLevelType w:val="hybridMultilevel"/>
    <w:tmpl w:val="3C40AE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93F71"/>
    <w:multiLevelType w:val="hybridMultilevel"/>
    <w:tmpl w:val="E264AC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86D34"/>
    <w:multiLevelType w:val="hybridMultilevel"/>
    <w:tmpl w:val="6D92F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25372"/>
    <w:multiLevelType w:val="hybridMultilevel"/>
    <w:tmpl w:val="2610AE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80D43"/>
    <w:multiLevelType w:val="hybridMultilevel"/>
    <w:tmpl w:val="F19465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04AE1"/>
    <w:multiLevelType w:val="multilevel"/>
    <w:tmpl w:val="D494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092DB9"/>
    <w:multiLevelType w:val="hybridMultilevel"/>
    <w:tmpl w:val="BE6CC14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65B12"/>
    <w:multiLevelType w:val="hybridMultilevel"/>
    <w:tmpl w:val="24286A8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95FED"/>
    <w:multiLevelType w:val="hybridMultilevel"/>
    <w:tmpl w:val="BE765E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B1A"/>
    <w:multiLevelType w:val="hybridMultilevel"/>
    <w:tmpl w:val="905202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3D4E45"/>
    <w:multiLevelType w:val="hybridMultilevel"/>
    <w:tmpl w:val="BF3E687E"/>
    <w:lvl w:ilvl="0" w:tplc="74984A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001796"/>
    <w:multiLevelType w:val="hybridMultilevel"/>
    <w:tmpl w:val="30161E1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82AEB"/>
    <w:multiLevelType w:val="hybridMultilevel"/>
    <w:tmpl w:val="A59250DC"/>
    <w:lvl w:ilvl="0" w:tplc="EAEE5DB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3E195D"/>
    <w:multiLevelType w:val="hybridMultilevel"/>
    <w:tmpl w:val="7764A6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4D3A0E"/>
    <w:multiLevelType w:val="hybridMultilevel"/>
    <w:tmpl w:val="D7FEC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4C4B78"/>
    <w:multiLevelType w:val="hybridMultilevel"/>
    <w:tmpl w:val="19A63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33376F"/>
    <w:multiLevelType w:val="hybridMultilevel"/>
    <w:tmpl w:val="FEF83D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AA37DD"/>
    <w:multiLevelType w:val="hybridMultilevel"/>
    <w:tmpl w:val="8F2878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8B2E1B"/>
    <w:multiLevelType w:val="hybridMultilevel"/>
    <w:tmpl w:val="0444FD5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954561"/>
    <w:multiLevelType w:val="hybridMultilevel"/>
    <w:tmpl w:val="C37627B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0B55E2"/>
    <w:multiLevelType w:val="multilevel"/>
    <w:tmpl w:val="6D50145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A63A13"/>
    <w:multiLevelType w:val="hybridMultilevel"/>
    <w:tmpl w:val="C5109F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B66254"/>
    <w:multiLevelType w:val="hybridMultilevel"/>
    <w:tmpl w:val="329A8884"/>
    <w:lvl w:ilvl="0" w:tplc="21C61A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242A00"/>
    <w:multiLevelType w:val="hybridMultilevel"/>
    <w:tmpl w:val="F3024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5F5FE2"/>
    <w:multiLevelType w:val="hybridMultilevel"/>
    <w:tmpl w:val="E7C633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B25081"/>
    <w:multiLevelType w:val="multilevel"/>
    <w:tmpl w:val="4F00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EB30F6"/>
    <w:multiLevelType w:val="multilevel"/>
    <w:tmpl w:val="207C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9B46C6"/>
    <w:multiLevelType w:val="multilevel"/>
    <w:tmpl w:val="6D50145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B958FD"/>
    <w:multiLevelType w:val="hybridMultilevel"/>
    <w:tmpl w:val="427AACB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0412B3"/>
    <w:multiLevelType w:val="hybridMultilevel"/>
    <w:tmpl w:val="01BCED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537308"/>
    <w:multiLevelType w:val="hybridMultilevel"/>
    <w:tmpl w:val="7A6ACCC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422C2B"/>
    <w:multiLevelType w:val="multilevel"/>
    <w:tmpl w:val="6FD8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596A00"/>
    <w:multiLevelType w:val="hybridMultilevel"/>
    <w:tmpl w:val="A80203C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FA5B68"/>
    <w:multiLevelType w:val="hybridMultilevel"/>
    <w:tmpl w:val="F904D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D730AB"/>
    <w:multiLevelType w:val="hybridMultilevel"/>
    <w:tmpl w:val="A39079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0"/>
  </w:num>
  <w:num w:numId="3">
    <w:abstractNumId w:val="36"/>
  </w:num>
  <w:num w:numId="4">
    <w:abstractNumId w:val="31"/>
  </w:num>
  <w:num w:numId="5">
    <w:abstractNumId w:val="1"/>
  </w:num>
  <w:num w:numId="6">
    <w:abstractNumId w:val="38"/>
  </w:num>
  <w:num w:numId="7">
    <w:abstractNumId w:val="24"/>
  </w:num>
  <w:num w:numId="8">
    <w:abstractNumId w:val="23"/>
  </w:num>
  <w:num w:numId="9">
    <w:abstractNumId w:val="33"/>
  </w:num>
  <w:num w:numId="10">
    <w:abstractNumId w:val="25"/>
  </w:num>
  <w:num w:numId="11">
    <w:abstractNumId w:val="30"/>
  </w:num>
  <w:num w:numId="12">
    <w:abstractNumId w:val="3"/>
  </w:num>
  <w:num w:numId="13">
    <w:abstractNumId w:val="5"/>
  </w:num>
  <w:num w:numId="14">
    <w:abstractNumId w:val="18"/>
  </w:num>
  <w:num w:numId="15">
    <w:abstractNumId w:val="14"/>
  </w:num>
  <w:num w:numId="16">
    <w:abstractNumId w:val="22"/>
  </w:num>
  <w:num w:numId="17">
    <w:abstractNumId w:val="13"/>
  </w:num>
  <w:num w:numId="18">
    <w:abstractNumId w:val="7"/>
  </w:num>
  <w:num w:numId="19">
    <w:abstractNumId w:val="39"/>
  </w:num>
  <w:num w:numId="20">
    <w:abstractNumId w:val="34"/>
  </w:num>
  <w:num w:numId="21">
    <w:abstractNumId w:val="19"/>
  </w:num>
  <w:num w:numId="22">
    <w:abstractNumId w:val="28"/>
  </w:num>
  <w:num w:numId="23">
    <w:abstractNumId w:val="9"/>
  </w:num>
  <w:num w:numId="24">
    <w:abstractNumId w:val="2"/>
  </w:num>
  <w:num w:numId="25">
    <w:abstractNumId w:val="12"/>
  </w:num>
  <w:num w:numId="26">
    <w:abstractNumId w:val="37"/>
  </w:num>
  <w:num w:numId="27">
    <w:abstractNumId w:val="16"/>
  </w:num>
  <w:num w:numId="28">
    <w:abstractNumId w:val="11"/>
  </w:num>
  <w:num w:numId="29">
    <w:abstractNumId w:val="4"/>
  </w:num>
  <w:num w:numId="30">
    <w:abstractNumId w:val="8"/>
  </w:num>
  <w:num w:numId="31">
    <w:abstractNumId w:val="35"/>
  </w:num>
  <w:num w:numId="32">
    <w:abstractNumId w:val="17"/>
  </w:num>
  <w:num w:numId="33">
    <w:abstractNumId w:val="21"/>
  </w:num>
  <w:num w:numId="34">
    <w:abstractNumId w:val="26"/>
  </w:num>
  <w:num w:numId="35">
    <w:abstractNumId w:val="0"/>
  </w:num>
  <w:num w:numId="36">
    <w:abstractNumId w:val="29"/>
  </w:num>
  <w:num w:numId="37">
    <w:abstractNumId w:val="6"/>
  </w:num>
  <w:num w:numId="38">
    <w:abstractNumId w:val="15"/>
  </w:num>
  <w:num w:numId="39">
    <w:abstractNumId w:val="20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8F"/>
    <w:rsid w:val="0001298F"/>
    <w:rsid w:val="0001597D"/>
    <w:rsid w:val="00033F1C"/>
    <w:rsid w:val="000C1DED"/>
    <w:rsid w:val="001914DF"/>
    <w:rsid w:val="001A3C6F"/>
    <w:rsid w:val="001C6BB9"/>
    <w:rsid w:val="0020071B"/>
    <w:rsid w:val="00203731"/>
    <w:rsid w:val="002106B0"/>
    <w:rsid w:val="00240BCD"/>
    <w:rsid w:val="00240C72"/>
    <w:rsid w:val="00257670"/>
    <w:rsid w:val="002624DF"/>
    <w:rsid w:val="0027747B"/>
    <w:rsid w:val="00286E78"/>
    <w:rsid w:val="00295303"/>
    <w:rsid w:val="002A0A7C"/>
    <w:rsid w:val="002A68F6"/>
    <w:rsid w:val="002E2587"/>
    <w:rsid w:val="003077BD"/>
    <w:rsid w:val="003605EE"/>
    <w:rsid w:val="003607DC"/>
    <w:rsid w:val="003628E2"/>
    <w:rsid w:val="00396BAE"/>
    <w:rsid w:val="004911E7"/>
    <w:rsid w:val="004914E6"/>
    <w:rsid w:val="004931EA"/>
    <w:rsid w:val="00502ADD"/>
    <w:rsid w:val="00504841"/>
    <w:rsid w:val="0057593F"/>
    <w:rsid w:val="005A6A0B"/>
    <w:rsid w:val="005C4E87"/>
    <w:rsid w:val="005D68DF"/>
    <w:rsid w:val="005D6CF4"/>
    <w:rsid w:val="005E0A52"/>
    <w:rsid w:val="005F332A"/>
    <w:rsid w:val="00636AF9"/>
    <w:rsid w:val="006A5CE1"/>
    <w:rsid w:val="006F0915"/>
    <w:rsid w:val="00812052"/>
    <w:rsid w:val="0085062D"/>
    <w:rsid w:val="008507B4"/>
    <w:rsid w:val="008C3704"/>
    <w:rsid w:val="009436CF"/>
    <w:rsid w:val="009A19E2"/>
    <w:rsid w:val="009D0383"/>
    <w:rsid w:val="00AB2201"/>
    <w:rsid w:val="00B90D1D"/>
    <w:rsid w:val="00BA09EA"/>
    <w:rsid w:val="00BC22BC"/>
    <w:rsid w:val="00BD2AD2"/>
    <w:rsid w:val="00BD75CB"/>
    <w:rsid w:val="00BF3C53"/>
    <w:rsid w:val="00C123D3"/>
    <w:rsid w:val="00CC1269"/>
    <w:rsid w:val="00CD6467"/>
    <w:rsid w:val="00D519C0"/>
    <w:rsid w:val="00D55403"/>
    <w:rsid w:val="00D646AF"/>
    <w:rsid w:val="00D81039"/>
    <w:rsid w:val="00D9544D"/>
    <w:rsid w:val="00DB33FE"/>
    <w:rsid w:val="00DC5668"/>
    <w:rsid w:val="00E16E4C"/>
    <w:rsid w:val="00E22A46"/>
    <w:rsid w:val="00E83E41"/>
    <w:rsid w:val="00E85329"/>
    <w:rsid w:val="00E96A3D"/>
    <w:rsid w:val="00EA0093"/>
    <w:rsid w:val="00EF387E"/>
    <w:rsid w:val="00F2067D"/>
    <w:rsid w:val="00F8420B"/>
    <w:rsid w:val="00FB08EA"/>
    <w:rsid w:val="00FD1E86"/>
    <w:rsid w:val="00FE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F30B5"/>
  <w15:chartTrackingRefBased/>
  <w15:docId w15:val="{2C8CC3B8-BCD3-9B4A-B749-30C3CFE9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1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1E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31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68F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96B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BAE"/>
  </w:style>
  <w:style w:type="character" w:styleId="PageNumber">
    <w:name w:val="page number"/>
    <w:basedOn w:val="DefaultParagraphFont"/>
    <w:uiPriority w:val="99"/>
    <w:semiHidden/>
    <w:unhideWhenUsed/>
    <w:rsid w:val="00396BAE"/>
  </w:style>
  <w:style w:type="paragraph" w:styleId="NormalWeb">
    <w:name w:val="Normal (Web)"/>
    <w:basedOn w:val="Normal"/>
    <w:uiPriority w:val="99"/>
    <w:semiHidden/>
    <w:unhideWhenUsed/>
    <w:rsid w:val="00396BA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A0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09EA"/>
  </w:style>
  <w:style w:type="character" w:styleId="FollowedHyperlink">
    <w:name w:val="FollowedHyperlink"/>
    <w:basedOn w:val="DefaultParagraphFont"/>
    <w:uiPriority w:val="99"/>
    <w:semiHidden/>
    <w:unhideWhenUsed/>
    <w:rsid w:val="006F09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ybridtv.ss7.tv/techtest/assets/icons/btn-play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ybridtv.ss7.tv/techtest/movies.json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hybridtv.ss7.tv/techtest/assets/icons/btn-pause.pn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uisaveiro/Dropbox%20(SimpleStream)/Recruitment/FrontEnd/Code%20Te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 Test.dotx</Template>
  <TotalTime>4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Luis Aveiro</cp:lastModifiedBy>
  <cp:revision>1</cp:revision>
  <cp:lastPrinted>2019-10-15T14:40:00Z</cp:lastPrinted>
  <dcterms:created xsi:type="dcterms:W3CDTF">2020-07-01T11:29:00Z</dcterms:created>
  <dcterms:modified xsi:type="dcterms:W3CDTF">2020-07-01T11:41:00Z</dcterms:modified>
</cp:coreProperties>
</file>